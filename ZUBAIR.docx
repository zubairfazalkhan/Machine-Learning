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A96327" w:rsidP="00913946">
            <w:pPr>
              <w:pStyle w:val="Title"/>
            </w:pPr>
            <w:r>
              <w:t>ZUBAIR FAZAL</w:t>
            </w:r>
          </w:p>
          <w:p w:rsidR="00692703" w:rsidRDefault="009A2334" w:rsidP="00913946">
            <w:pPr>
              <w:pStyle w:val="ContactInfo"/>
              <w:contextualSpacing w:val="0"/>
            </w:pPr>
            <w:r>
              <w:t>Royal</w:t>
            </w:r>
            <w:r w:rsidR="00A96327">
              <w:t xml:space="preserve"> Hostel , Near UMT, Johar</w:t>
            </w:r>
            <w:r w:rsidR="00AA55D8">
              <w:t xml:space="preserve"> Town, Lahore, Pakistan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71AE27C30414771ACC71CA72DD8F1E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A96327">
              <w:t>03472117666</w:t>
            </w:r>
          </w:p>
          <w:p w:rsidR="00541ABA" w:rsidRPr="00CF1A49" w:rsidRDefault="00541ABA" w:rsidP="00913946">
            <w:pPr>
              <w:pStyle w:val="ContactInfo"/>
              <w:contextualSpacing w:val="0"/>
            </w:pPr>
          </w:p>
          <w:p w:rsidR="00692703" w:rsidRPr="00AA55D8" w:rsidRDefault="00A96327" w:rsidP="00AA55D8">
            <w:pPr>
              <w:pStyle w:val="ContactInfoEmphasis"/>
              <w:contextualSpacing w:val="0"/>
              <w:rPr>
                <w:color w:val="195587"/>
              </w:rPr>
            </w:pPr>
            <w:r>
              <w:rPr>
                <w:color w:val="4B6A88" w:themeColor="accent6"/>
              </w:rPr>
              <w:t>zubairfazalkhan</w:t>
            </w:r>
            <w:r w:rsidR="00AA55D8" w:rsidRPr="00AA55D8">
              <w:rPr>
                <w:color w:val="4B6A88" w:themeColor="accent6"/>
              </w:rPr>
              <w:t>@gmail.com</w:t>
            </w:r>
            <w:r w:rsidR="00692703" w:rsidRPr="00AA55D8">
              <w:rPr>
                <w:color w:val="4B6A88" w:themeColor="accent6"/>
              </w:rPr>
              <w:t xml:space="preserve"> </w:t>
            </w:r>
            <w:sdt>
              <w:sdtPr>
                <w:rPr>
                  <w:color w:val="4B6A88" w:themeColor="accent6"/>
                </w:rPr>
                <w:alias w:val="Divider dot:"/>
                <w:tag w:val="Divider dot:"/>
                <w:id w:val="2000459528"/>
                <w:placeholder>
                  <w:docPart w:val="5A1D3EFD79EC4D3EACDC3F943E04C98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AA55D8">
                  <w:rPr>
                    <w:color w:val="4B6A88" w:themeColor="accent6"/>
                  </w:rPr>
                  <w:t>·</w:t>
                </w:r>
              </w:sdtContent>
            </w:sdt>
            <w:r w:rsidR="00692703" w:rsidRPr="00AA55D8">
              <w:rPr>
                <w:color w:val="4B6A88" w:themeColor="accent6"/>
              </w:rPr>
              <w:t xml:space="preserve"> </w:t>
            </w:r>
            <w:bookmarkStart w:id="0" w:name="_GoBack"/>
            <w:bookmarkEnd w:id="0"/>
            <w:r w:rsidRPr="00A96327">
              <w:rPr>
                <w:color w:val="4B6A88" w:themeColor="accent6"/>
              </w:rPr>
              <w:t>https://github.com/zubairfazalkhan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820EB0" w:rsidP="00913946">
            <w:pPr>
              <w:contextualSpacing w:val="0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I’m a hardworking and enthusiastic individual who is always ready to excel, polish and update himself for personal and professional grooming. I’m keen to achieve professional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development and to grow along with the organization as a keen observer and hardworking employee and contribute to technological advancement.</w:t>
            </w:r>
          </w:p>
        </w:tc>
      </w:tr>
    </w:tbl>
    <w:p w:rsidR="00541ABA" w:rsidRDefault="00541ABA" w:rsidP="0097790C">
      <w:pPr>
        <w:pStyle w:val="Heading1"/>
      </w:pPr>
    </w:p>
    <w:sdt>
      <w:sdtPr>
        <w:alias w:val="Education:"/>
        <w:tag w:val="Education:"/>
        <w:id w:val="-1908763273"/>
        <w:placeholder>
          <w:docPart w:val="C934EB7A4E13474AA9DCC1B35E1B1961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541ABA">
        <w:tc>
          <w:tcPr>
            <w:tcW w:w="9290" w:type="dxa"/>
          </w:tcPr>
          <w:p w:rsidR="001D0BF1" w:rsidRPr="00CF1A49" w:rsidRDefault="00A96327" w:rsidP="001D0BF1">
            <w:pPr>
              <w:pStyle w:val="Heading3"/>
              <w:contextualSpacing w:val="0"/>
              <w:outlineLvl w:val="2"/>
            </w:pPr>
            <w:r>
              <w:t xml:space="preserve">2018-2022 </w:t>
            </w:r>
            <w:r w:rsidR="00820EB0">
              <w:t>(</w:t>
            </w:r>
            <w:r w:rsidR="00D23A2B">
              <w:t>Final semester</w:t>
            </w:r>
            <w:r w:rsidR="00820EB0">
              <w:t>)</w:t>
            </w:r>
          </w:p>
          <w:p w:rsidR="007538DC" w:rsidRPr="00CF1A49" w:rsidRDefault="00820EB0" w:rsidP="009A2334">
            <w:pPr>
              <w:pStyle w:val="Heading2"/>
              <w:contextualSpacing w:val="0"/>
              <w:outlineLvl w:val="1"/>
            </w:pPr>
            <w:r w:rsidRPr="00820EB0">
              <w:rPr>
                <w:color w:val="4B6A88" w:themeColor="accent6"/>
              </w:rPr>
              <w:t>BS Computer Science</w:t>
            </w:r>
            <w:r w:rsidR="001D0BF1" w:rsidRPr="00820EB0">
              <w:rPr>
                <w:color w:val="4B6A88" w:themeColor="accent6"/>
              </w:rPr>
              <w:t xml:space="preserve">, </w:t>
            </w:r>
            <w:r>
              <w:rPr>
                <w:rStyle w:val="SubtleReference"/>
              </w:rPr>
              <w:t>University of management and technology, lahore</w:t>
            </w:r>
            <w:r w:rsidR="00F12D69">
              <w:rPr>
                <w:rStyle w:val="SubtleReference"/>
              </w:rPr>
              <w:t xml:space="preserve">. </w:t>
            </w:r>
          </w:p>
        </w:tc>
      </w:tr>
      <w:tr w:rsidR="00F61DF9" w:rsidRPr="00CF1A49" w:rsidTr="00541ABA">
        <w:tc>
          <w:tcPr>
            <w:tcW w:w="9290" w:type="dxa"/>
            <w:tcMar>
              <w:top w:w="216" w:type="dxa"/>
            </w:tcMar>
          </w:tcPr>
          <w:p w:rsidR="00F61DF9" w:rsidRPr="00CF1A49" w:rsidRDefault="009A2334" w:rsidP="00F61DF9">
            <w:pPr>
              <w:pStyle w:val="Heading3"/>
              <w:contextualSpacing w:val="0"/>
              <w:outlineLvl w:val="2"/>
            </w:pPr>
            <w:r>
              <w:t>2013-2015</w:t>
            </w:r>
          </w:p>
          <w:p w:rsidR="00F61DF9" w:rsidRDefault="006942E4" w:rsidP="006942E4">
            <w:pPr>
              <w:pStyle w:val="Heading2"/>
              <w:contextualSpacing w:val="0"/>
              <w:outlineLvl w:val="1"/>
            </w:pPr>
            <w:r w:rsidRPr="006942E4">
              <w:rPr>
                <w:color w:val="4B6A88" w:themeColor="accent6"/>
              </w:rPr>
              <w:t>FSC pre engineering</w:t>
            </w:r>
            <w:r w:rsidR="00F61DF9" w:rsidRPr="006942E4">
              <w:rPr>
                <w:color w:val="4B6A88" w:themeColor="accent6"/>
              </w:rPr>
              <w:t xml:space="preserve">, </w:t>
            </w:r>
            <w:r w:rsidR="009A2334">
              <w:rPr>
                <w:rStyle w:val="SubtleReference"/>
              </w:rPr>
              <w:t>RMHSS ALI PUR (MUJAFFARGARH)</w:t>
            </w:r>
          </w:p>
        </w:tc>
      </w:tr>
    </w:tbl>
    <w:p w:rsidR="00F12D69" w:rsidRPr="00CF1A49" w:rsidRDefault="00F12D69" w:rsidP="00F12D69">
      <w:pPr>
        <w:pStyle w:val="Heading1"/>
      </w:pPr>
      <w:r>
        <w:t xml:space="preserve">technical </w:t>
      </w:r>
      <w:sdt>
        <w:sdtPr>
          <w:alias w:val="Skills:"/>
          <w:tag w:val="Skills:"/>
          <w:id w:val="961530664"/>
          <w:placeholder>
            <w:docPart w:val="355AE782E6C64D6482080FB85A73A176"/>
          </w:placeholder>
          <w:temporary/>
          <w:showingPlcHdr/>
          <w15:appearance w15:val="hidden"/>
        </w:sdtPr>
        <w:sdtEndPr/>
        <w:sdtContent>
          <w:r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12D69" w:rsidRPr="006E1507" w:rsidTr="00C67ACF">
        <w:tc>
          <w:tcPr>
            <w:tcW w:w="4680" w:type="dxa"/>
          </w:tcPr>
          <w:p w:rsidR="009A2334" w:rsidRPr="009A2334" w:rsidRDefault="009A2334" w:rsidP="00C67ACF">
            <w:pPr>
              <w:pStyle w:val="ListBullet"/>
              <w:contextualSpacing w:val="0"/>
            </w:pPr>
            <w:r>
              <w:t>Python</w:t>
            </w:r>
          </w:p>
          <w:p w:rsidR="00F12D69" w:rsidRPr="009A2334" w:rsidRDefault="009A2334" w:rsidP="00C67ACF">
            <w:pPr>
              <w:pStyle w:val="ListBullet"/>
              <w:contextualSpacing w:val="0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Data Science, Machine Learning</w:t>
            </w:r>
          </w:p>
          <w:p w:rsidR="009A2334" w:rsidRPr="009A2334" w:rsidRDefault="009A2334" w:rsidP="00C67ACF">
            <w:pPr>
              <w:pStyle w:val="ListBullet"/>
              <w:contextualSpacing w:val="0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C++, Java</w:t>
            </w:r>
          </w:p>
          <w:p w:rsidR="00F12D69" w:rsidRPr="006E1507" w:rsidRDefault="00F12D69" w:rsidP="009A233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80" w:type="dxa"/>
            <w:tcMar>
              <w:left w:w="360" w:type="dxa"/>
            </w:tcMar>
          </w:tcPr>
          <w:p w:rsidR="00F12D69" w:rsidRDefault="009A2334" w:rsidP="00C67ACF">
            <w:pPr>
              <w:pStyle w:val="ListBullet"/>
              <w:contextualSpacing w:val="0"/>
            </w:pPr>
            <w:r>
              <w:t>Basic Understanding of Machine Learning and Data Science</w:t>
            </w:r>
          </w:p>
          <w:p w:rsidR="00F12D69" w:rsidRDefault="00F12D69" w:rsidP="00C67ACF">
            <w:pPr>
              <w:pStyle w:val="ListBullet"/>
              <w:contextualSpacing w:val="0"/>
            </w:pPr>
            <w:r>
              <w:t xml:space="preserve">Object oriented programming </w:t>
            </w:r>
          </w:p>
          <w:p w:rsidR="00F12D69" w:rsidRDefault="00F12D69" w:rsidP="00C67ACF">
            <w:pPr>
              <w:pStyle w:val="ListBullet"/>
              <w:contextualSpacing w:val="0"/>
            </w:pPr>
            <w:r>
              <w:t>Data Structures</w:t>
            </w:r>
          </w:p>
          <w:p w:rsidR="00F12D69" w:rsidRPr="006E1507" w:rsidRDefault="00F12D69" w:rsidP="00C67AC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541ABA" w:rsidRPr="00CF1A49" w:rsidRDefault="00541ABA" w:rsidP="00541ABA">
      <w:pPr>
        <w:pStyle w:val="Heading1"/>
      </w:pPr>
      <w:r>
        <w:t xml:space="preserve">Soft </w:t>
      </w:r>
      <w:sdt>
        <w:sdtPr>
          <w:alias w:val="Skills:"/>
          <w:tag w:val="Skills:"/>
          <w:id w:val="-1392877668"/>
          <w:placeholder>
            <w:docPart w:val="EED79D28BB054799A8BDB1A4488BFD22"/>
          </w:placeholder>
          <w:temporary/>
          <w:showingPlcHdr/>
          <w15:appearance w15:val="hidden"/>
        </w:sdtPr>
        <w:sdtEndPr/>
        <w:sdtContent>
          <w:r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541ABA" w:rsidRPr="006E1507" w:rsidTr="00541ABA">
        <w:trPr>
          <w:trHeight w:val="1642"/>
        </w:trPr>
        <w:tc>
          <w:tcPr>
            <w:tcW w:w="4680" w:type="dxa"/>
          </w:tcPr>
          <w:p w:rsidR="00541ABA" w:rsidRPr="006E1507" w:rsidRDefault="00541ABA" w:rsidP="00541ABA">
            <w:pPr>
              <w:pStyle w:val="ListBullet"/>
              <w:contextualSpacing w:val="0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Strong decision making and leadership skills</w:t>
            </w:r>
          </w:p>
          <w:p w:rsidR="00541ABA" w:rsidRPr="006942E4" w:rsidRDefault="00541ABA" w:rsidP="00541ABA">
            <w:pPr>
              <w:pStyle w:val="ListBullet"/>
              <w:contextualSpacing w:val="0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Stupendous Management skills</w:t>
            </w:r>
          </w:p>
          <w:p w:rsidR="00541ABA" w:rsidRPr="006942E4" w:rsidRDefault="00541ABA" w:rsidP="00541ABA">
            <w:pPr>
              <w:pStyle w:val="ListBullet"/>
              <w:contextualSpacing w:val="0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Prodigious communication and presentation skills</w:t>
            </w:r>
          </w:p>
          <w:p w:rsidR="00541ABA" w:rsidRPr="006E1507" w:rsidRDefault="00541ABA" w:rsidP="00541ABA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80" w:type="dxa"/>
            <w:tcMar>
              <w:left w:w="360" w:type="dxa"/>
            </w:tcMar>
          </w:tcPr>
          <w:p w:rsidR="00541ABA" w:rsidRPr="006942E4" w:rsidRDefault="00541ABA" w:rsidP="00541ABA">
            <w:pPr>
              <w:pStyle w:val="ListBullet"/>
              <w:contextualSpacing w:val="0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Positive attitude and always up for learning something new</w:t>
            </w:r>
          </w:p>
          <w:p w:rsidR="00541ABA" w:rsidRPr="006942E4" w:rsidRDefault="00541ABA" w:rsidP="00541ABA">
            <w:pPr>
              <w:pStyle w:val="ListBullet"/>
              <w:contextualSpacing w:val="0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Capable to work under pressure</w:t>
            </w:r>
          </w:p>
          <w:p w:rsidR="00541ABA" w:rsidRPr="006E1507" w:rsidRDefault="00541ABA" w:rsidP="00541ABA">
            <w:pPr>
              <w:pStyle w:val="ListBullet"/>
              <w:contextualSpacing w:val="0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Ability to work in a team-oriented environment</w:t>
            </w:r>
          </w:p>
          <w:p w:rsidR="00541ABA" w:rsidRDefault="00541ABA" w:rsidP="00541AB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541ABA" w:rsidRPr="006E1507" w:rsidRDefault="00541ABA" w:rsidP="00541AB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541ABA" w:rsidRPr="00541ABA" w:rsidRDefault="00541ABA" w:rsidP="00541ABA">
      <w:pPr>
        <w:pStyle w:val="Heading1"/>
      </w:pPr>
      <w:r>
        <w:t>term projects</w:t>
      </w:r>
    </w:p>
    <w:p w:rsidR="00541ABA" w:rsidRDefault="009A2334" w:rsidP="0091204C">
      <w:pPr>
        <w:pStyle w:val="Heading2"/>
        <w:rPr>
          <w:color w:val="4B6A88" w:themeColor="accent6"/>
        </w:rPr>
      </w:pPr>
      <w:r>
        <w:rPr>
          <w:color w:val="4B6A88" w:themeColor="accent6"/>
        </w:rPr>
        <w:t>House price Prediction System</w:t>
      </w:r>
    </w:p>
    <w:p w:rsidR="00541ABA" w:rsidRPr="00541ABA" w:rsidRDefault="009A2334" w:rsidP="00541ABA">
      <w:pPr>
        <w:pStyle w:val="Heading2"/>
        <w:rPr>
          <w:color w:val="4B6A88" w:themeColor="accent6"/>
        </w:rPr>
      </w:pPr>
      <w:r>
        <w:rPr>
          <w:color w:val="4B6A88" w:themeColor="accent6"/>
        </w:rPr>
        <w:t>Book recommendation system (Continue)</w:t>
      </w:r>
    </w:p>
    <w:sectPr w:rsidR="00541ABA" w:rsidRPr="00541ABA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F84" w:rsidRDefault="002E4F84" w:rsidP="0068194B">
      <w:r>
        <w:separator/>
      </w:r>
    </w:p>
    <w:p w:rsidR="002E4F84" w:rsidRDefault="002E4F84"/>
    <w:p w:rsidR="002E4F84" w:rsidRDefault="002E4F84"/>
  </w:endnote>
  <w:endnote w:type="continuationSeparator" w:id="0">
    <w:p w:rsidR="002E4F84" w:rsidRDefault="002E4F84" w:rsidP="0068194B">
      <w:r>
        <w:continuationSeparator/>
      </w:r>
    </w:p>
    <w:p w:rsidR="002E4F84" w:rsidRDefault="002E4F84"/>
    <w:p w:rsidR="002E4F84" w:rsidRDefault="002E4F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1ABA" w:rsidRDefault="00541A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23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F84" w:rsidRDefault="002E4F84" w:rsidP="0068194B">
      <w:r>
        <w:separator/>
      </w:r>
    </w:p>
    <w:p w:rsidR="002E4F84" w:rsidRDefault="002E4F84"/>
    <w:p w:rsidR="002E4F84" w:rsidRDefault="002E4F84"/>
  </w:footnote>
  <w:footnote w:type="continuationSeparator" w:id="0">
    <w:p w:rsidR="002E4F84" w:rsidRDefault="002E4F84" w:rsidP="0068194B">
      <w:r>
        <w:continuationSeparator/>
      </w:r>
    </w:p>
    <w:p w:rsidR="002E4F84" w:rsidRDefault="002E4F84"/>
    <w:p w:rsidR="002E4F84" w:rsidRDefault="002E4F8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ABA" w:rsidRPr="004E01EB" w:rsidRDefault="00541ABA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DD7802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934C4C"/>
    <w:multiLevelType w:val="hybridMultilevel"/>
    <w:tmpl w:val="67162942"/>
    <w:lvl w:ilvl="0" w:tplc="E18A06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E078F"/>
    <w:multiLevelType w:val="hybridMultilevel"/>
    <w:tmpl w:val="49D83FC4"/>
    <w:lvl w:ilvl="0" w:tplc="E18A06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5CD607E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B6A88" w:themeColor="accent6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9ED5F49"/>
    <w:multiLevelType w:val="hybridMultilevel"/>
    <w:tmpl w:val="736ECA9C"/>
    <w:lvl w:ilvl="0" w:tplc="E18A06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D7527C"/>
    <w:multiLevelType w:val="hybridMultilevel"/>
    <w:tmpl w:val="E270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4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D8"/>
    <w:rsid w:val="000001EF"/>
    <w:rsid w:val="00007322"/>
    <w:rsid w:val="00007728"/>
    <w:rsid w:val="00013E99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256B6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1F638C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3254"/>
    <w:rsid w:val="002B2958"/>
    <w:rsid w:val="002B3FC8"/>
    <w:rsid w:val="002D23C5"/>
    <w:rsid w:val="002D6137"/>
    <w:rsid w:val="002E4F84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490B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01FB"/>
    <w:rsid w:val="004726BC"/>
    <w:rsid w:val="00474105"/>
    <w:rsid w:val="00476E55"/>
    <w:rsid w:val="00480E6E"/>
    <w:rsid w:val="00486277"/>
    <w:rsid w:val="00494CF6"/>
    <w:rsid w:val="00495F8D"/>
    <w:rsid w:val="004A1FAE"/>
    <w:rsid w:val="004A32FF"/>
    <w:rsid w:val="004A65A5"/>
    <w:rsid w:val="004B06EB"/>
    <w:rsid w:val="004B6AD0"/>
    <w:rsid w:val="004B7C4C"/>
    <w:rsid w:val="004C2D5D"/>
    <w:rsid w:val="004C33E1"/>
    <w:rsid w:val="004E01EB"/>
    <w:rsid w:val="004E2794"/>
    <w:rsid w:val="004F4FE7"/>
    <w:rsid w:val="00504245"/>
    <w:rsid w:val="00510392"/>
    <w:rsid w:val="00513E2A"/>
    <w:rsid w:val="00541ABA"/>
    <w:rsid w:val="00566A35"/>
    <w:rsid w:val="0056701E"/>
    <w:rsid w:val="005740D7"/>
    <w:rsid w:val="005A0F26"/>
    <w:rsid w:val="005A1B10"/>
    <w:rsid w:val="005A6850"/>
    <w:rsid w:val="005B1B1B"/>
    <w:rsid w:val="005C4546"/>
    <w:rsid w:val="005C5932"/>
    <w:rsid w:val="005D3CA7"/>
    <w:rsid w:val="005D3D14"/>
    <w:rsid w:val="005D4CC1"/>
    <w:rsid w:val="005F4B91"/>
    <w:rsid w:val="005F55D2"/>
    <w:rsid w:val="0062312F"/>
    <w:rsid w:val="00625F2C"/>
    <w:rsid w:val="006618E9"/>
    <w:rsid w:val="0068194B"/>
    <w:rsid w:val="00692703"/>
    <w:rsid w:val="006942E4"/>
    <w:rsid w:val="006A1962"/>
    <w:rsid w:val="006B5D48"/>
    <w:rsid w:val="006B7D7B"/>
    <w:rsid w:val="006C1A5E"/>
    <w:rsid w:val="006E1507"/>
    <w:rsid w:val="00707987"/>
    <w:rsid w:val="00712D8B"/>
    <w:rsid w:val="007273B7"/>
    <w:rsid w:val="00733E0A"/>
    <w:rsid w:val="0074403D"/>
    <w:rsid w:val="00746D44"/>
    <w:rsid w:val="007538DC"/>
    <w:rsid w:val="00757803"/>
    <w:rsid w:val="00782377"/>
    <w:rsid w:val="0079206B"/>
    <w:rsid w:val="00796076"/>
    <w:rsid w:val="007C0566"/>
    <w:rsid w:val="007C606B"/>
    <w:rsid w:val="007E6A61"/>
    <w:rsid w:val="00801140"/>
    <w:rsid w:val="00803404"/>
    <w:rsid w:val="00820EB0"/>
    <w:rsid w:val="00834955"/>
    <w:rsid w:val="00855B59"/>
    <w:rsid w:val="00860461"/>
    <w:rsid w:val="008647D8"/>
    <w:rsid w:val="0086487C"/>
    <w:rsid w:val="00870B20"/>
    <w:rsid w:val="008829F8"/>
    <w:rsid w:val="00885897"/>
    <w:rsid w:val="008A24B2"/>
    <w:rsid w:val="008A6538"/>
    <w:rsid w:val="008A6F23"/>
    <w:rsid w:val="008C7056"/>
    <w:rsid w:val="008F3B14"/>
    <w:rsid w:val="00901899"/>
    <w:rsid w:val="0090344B"/>
    <w:rsid w:val="00905715"/>
    <w:rsid w:val="0091204C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2334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6327"/>
    <w:rsid w:val="00AA55D8"/>
    <w:rsid w:val="00AB32F8"/>
    <w:rsid w:val="00AB610B"/>
    <w:rsid w:val="00AD360E"/>
    <w:rsid w:val="00AD40FB"/>
    <w:rsid w:val="00AD782D"/>
    <w:rsid w:val="00AE7650"/>
    <w:rsid w:val="00B10EBE"/>
    <w:rsid w:val="00B236F1"/>
    <w:rsid w:val="00B409F0"/>
    <w:rsid w:val="00B50F99"/>
    <w:rsid w:val="00B51D1B"/>
    <w:rsid w:val="00B540F4"/>
    <w:rsid w:val="00B551BE"/>
    <w:rsid w:val="00B57047"/>
    <w:rsid w:val="00B60FD0"/>
    <w:rsid w:val="00B622DF"/>
    <w:rsid w:val="00B6332A"/>
    <w:rsid w:val="00B81760"/>
    <w:rsid w:val="00B8494C"/>
    <w:rsid w:val="00BA1546"/>
    <w:rsid w:val="00BB4E51"/>
    <w:rsid w:val="00BD431F"/>
    <w:rsid w:val="00BE3E07"/>
    <w:rsid w:val="00BE423E"/>
    <w:rsid w:val="00BF61AC"/>
    <w:rsid w:val="00C47FA6"/>
    <w:rsid w:val="00C57FC6"/>
    <w:rsid w:val="00C66A7D"/>
    <w:rsid w:val="00C779DA"/>
    <w:rsid w:val="00C814F7"/>
    <w:rsid w:val="00C9455F"/>
    <w:rsid w:val="00CA4B4D"/>
    <w:rsid w:val="00CB35C3"/>
    <w:rsid w:val="00CD323D"/>
    <w:rsid w:val="00CE4030"/>
    <w:rsid w:val="00CE64B3"/>
    <w:rsid w:val="00CF1A49"/>
    <w:rsid w:val="00D0630C"/>
    <w:rsid w:val="00D23A2B"/>
    <w:rsid w:val="00D243A9"/>
    <w:rsid w:val="00D305E5"/>
    <w:rsid w:val="00D37CD3"/>
    <w:rsid w:val="00D529F4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3FD0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2D6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E8502B24-8B25-4861-83A0-DF79183E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is%20Maqsood%20Mi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1AE27C30414771ACC71CA72DD8F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B1131-FD79-486C-AC6B-71DCD2CD838E}"/>
      </w:docPartPr>
      <w:docPartBody>
        <w:p w:rsidR="00D673A4" w:rsidRDefault="00D673A4">
          <w:pPr>
            <w:pStyle w:val="971AE27C30414771ACC71CA72DD8F1EB"/>
          </w:pPr>
          <w:r w:rsidRPr="00CF1A49">
            <w:t>·</w:t>
          </w:r>
        </w:p>
      </w:docPartBody>
    </w:docPart>
    <w:docPart>
      <w:docPartPr>
        <w:name w:val="5A1D3EFD79EC4D3EACDC3F943E04C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3573E-58BA-4727-83B6-DEEDCC2AAB55}"/>
      </w:docPartPr>
      <w:docPartBody>
        <w:p w:rsidR="00D673A4" w:rsidRDefault="00D673A4">
          <w:pPr>
            <w:pStyle w:val="5A1D3EFD79EC4D3EACDC3F943E04C98B"/>
          </w:pPr>
          <w:r w:rsidRPr="00CF1A49">
            <w:t>·</w:t>
          </w:r>
        </w:p>
      </w:docPartBody>
    </w:docPart>
    <w:docPart>
      <w:docPartPr>
        <w:name w:val="C934EB7A4E13474AA9DCC1B35E1B1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0A747-730A-4862-8B62-5051AB45B81F}"/>
      </w:docPartPr>
      <w:docPartBody>
        <w:p w:rsidR="00D673A4" w:rsidRDefault="00D673A4">
          <w:pPr>
            <w:pStyle w:val="C934EB7A4E13474AA9DCC1B35E1B1961"/>
          </w:pPr>
          <w:r w:rsidRPr="00CF1A49">
            <w:t>Education</w:t>
          </w:r>
        </w:p>
      </w:docPartBody>
    </w:docPart>
    <w:docPart>
      <w:docPartPr>
        <w:name w:val="EED79D28BB054799A8BDB1A4488BF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73167-B60F-4752-B18C-2AF6F1D4CD07}"/>
      </w:docPartPr>
      <w:docPartBody>
        <w:p w:rsidR="00F40CA6" w:rsidRDefault="00F40CA6" w:rsidP="00F40CA6">
          <w:pPr>
            <w:pStyle w:val="EED79D28BB054799A8BDB1A4488BFD22"/>
          </w:pPr>
          <w:r w:rsidRPr="00CF1A49">
            <w:t>Skills</w:t>
          </w:r>
        </w:p>
      </w:docPartBody>
    </w:docPart>
    <w:docPart>
      <w:docPartPr>
        <w:name w:val="355AE782E6C64D6482080FB85A73A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E1462-0875-4EF2-9488-A86DDC7DDDD4}"/>
      </w:docPartPr>
      <w:docPartBody>
        <w:p w:rsidR="00514CC1" w:rsidRDefault="00A81D11" w:rsidP="00A81D11">
          <w:pPr>
            <w:pStyle w:val="355AE782E6C64D6482080FB85A73A17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A4"/>
    <w:rsid w:val="00116C07"/>
    <w:rsid w:val="0049786E"/>
    <w:rsid w:val="004F4F14"/>
    <w:rsid w:val="00514CC1"/>
    <w:rsid w:val="00A01C7B"/>
    <w:rsid w:val="00A81D11"/>
    <w:rsid w:val="00D673A4"/>
    <w:rsid w:val="00F4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177804D12045A493F4A8EDFE66388B">
    <w:name w:val="0C177804D12045A493F4A8EDFE66388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DFE1B825B2543FC94E757FDD5183217">
    <w:name w:val="CDFE1B825B2543FC94E757FDD5183217"/>
  </w:style>
  <w:style w:type="paragraph" w:customStyle="1" w:styleId="DFBBEF420ADB4CE39A637D7B335726CF">
    <w:name w:val="DFBBEF420ADB4CE39A637D7B335726CF"/>
  </w:style>
  <w:style w:type="paragraph" w:customStyle="1" w:styleId="971AE27C30414771ACC71CA72DD8F1EB">
    <w:name w:val="971AE27C30414771ACC71CA72DD8F1EB"/>
  </w:style>
  <w:style w:type="paragraph" w:customStyle="1" w:styleId="51992B6B69694CB788DA520E1BE45CD9">
    <w:name w:val="51992B6B69694CB788DA520E1BE45CD9"/>
  </w:style>
  <w:style w:type="paragraph" w:customStyle="1" w:styleId="90666334F1E44230BE83DC3BE73A2128">
    <w:name w:val="90666334F1E44230BE83DC3BE73A2128"/>
  </w:style>
  <w:style w:type="paragraph" w:customStyle="1" w:styleId="5A1D3EFD79EC4D3EACDC3F943E04C98B">
    <w:name w:val="5A1D3EFD79EC4D3EACDC3F943E04C98B"/>
  </w:style>
  <w:style w:type="paragraph" w:customStyle="1" w:styleId="56CFCD74F05843B7860909F40C3DD1D9">
    <w:name w:val="56CFCD74F05843B7860909F40C3DD1D9"/>
  </w:style>
  <w:style w:type="paragraph" w:customStyle="1" w:styleId="5632838A0BA14CAE821CAC23CF36C745">
    <w:name w:val="5632838A0BA14CAE821CAC23CF36C745"/>
  </w:style>
  <w:style w:type="paragraph" w:customStyle="1" w:styleId="28A407C2D73D4D7A991DD6BB8563A014">
    <w:name w:val="28A407C2D73D4D7A991DD6BB8563A014"/>
  </w:style>
  <w:style w:type="paragraph" w:customStyle="1" w:styleId="73812577F78F47ED8A4F52D7A52E891D">
    <w:name w:val="73812577F78F47ED8A4F52D7A52E891D"/>
  </w:style>
  <w:style w:type="paragraph" w:customStyle="1" w:styleId="1657C7FD7A404109820585E53987E098">
    <w:name w:val="1657C7FD7A404109820585E53987E098"/>
  </w:style>
  <w:style w:type="paragraph" w:customStyle="1" w:styleId="0A720669E6D34BFB99FE967A69F8322D">
    <w:name w:val="0A720669E6D34BFB99FE967A69F8322D"/>
  </w:style>
  <w:style w:type="paragraph" w:customStyle="1" w:styleId="8294AA85E1F34150A79E37129564CF2D">
    <w:name w:val="8294AA85E1F34150A79E37129564CF2D"/>
  </w:style>
  <w:style w:type="paragraph" w:customStyle="1" w:styleId="A54F1FC724434DDB86A5C651CD0282E6">
    <w:name w:val="A54F1FC724434DDB86A5C651CD0282E6"/>
  </w:style>
  <w:style w:type="character" w:styleId="SubtleReference">
    <w:name w:val="Subtle Reference"/>
    <w:basedOn w:val="DefaultParagraphFont"/>
    <w:uiPriority w:val="10"/>
    <w:qFormat/>
    <w:rsid w:val="00D673A4"/>
    <w:rPr>
      <w:b/>
      <w:caps w:val="0"/>
      <w:smallCaps/>
      <w:color w:val="595959" w:themeColor="text1" w:themeTint="A6"/>
    </w:rPr>
  </w:style>
  <w:style w:type="paragraph" w:customStyle="1" w:styleId="5047277C6E814C89AC0F72958679C9BA">
    <w:name w:val="5047277C6E814C89AC0F72958679C9BA"/>
  </w:style>
  <w:style w:type="paragraph" w:customStyle="1" w:styleId="EEF1CB5D7CB84B2098A106D24C369F58">
    <w:name w:val="EEF1CB5D7CB84B2098A106D24C369F58"/>
  </w:style>
  <w:style w:type="paragraph" w:customStyle="1" w:styleId="839C77ACB4844DFFA8218A30A5D60A70">
    <w:name w:val="839C77ACB4844DFFA8218A30A5D60A70"/>
  </w:style>
  <w:style w:type="paragraph" w:customStyle="1" w:styleId="0EC002946FBA4D9189502CD6AD0E9661">
    <w:name w:val="0EC002946FBA4D9189502CD6AD0E9661"/>
  </w:style>
  <w:style w:type="paragraph" w:customStyle="1" w:styleId="220A39FCAEF9441C932F309A3D3A088D">
    <w:name w:val="220A39FCAEF9441C932F309A3D3A088D"/>
  </w:style>
  <w:style w:type="paragraph" w:customStyle="1" w:styleId="8CD7B5D3A18F4CAAAC189B9E5C504C54">
    <w:name w:val="8CD7B5D3A18F4CAAAC189B9E5C504C54"/>
  </w:style>
  <w:style w:type="paragraph" w:customStyle="1" w:styleId="EBBC161F74D442799DE9B4E9730A6CFB">
    <w:name w:val="EBBC161F74D442799DE9B4E9730A6CFB"/>
  </w:style>
  <w:style w:type="paragraph" w:customStyle="1" w:styleId="C934EB7A4E13474AA9DCC1B35E1B1961">
    <w:name w:val="C934EB7A4E13474AA9DCC1B35E1B1961"/>
  </w:style>
  <w:style w:type="paragraph" w:customStyle="1" w:styleId="B38BD0C670A3429588E4472477F9927F">
    <w:name w:val="B38BD0C670A3429588E4472477F9927F"/>
  </w:style>
  <w:style w:type="paragraph" w:customStyle="1" w:styleId="79CEC40FE79E4784AEAADC8558CE97D3">
    <w:name w:val="79CEC40FE79E4784AEAADC8558CE97D3"/>
  </w:style>
  <w:style w:type="paragraph" w:customStyle="1" w:styleId="22EB64FC65664F2DBA0ED59C285D5D73">
    <w:name w:val="22EB64FC65664F2DBA0ED59C285D5D73"/>
  </w:style>
  <w:style w:type="paragraph" w:customStyle="1" w:styleId="98972FF2B4AF47ADA91EC0C8806D390C">
    <w:name w:val="98972FF2B4AF47ADA91EC0C8806D390C"/>
  </w:style>
  <w:style w:type="paragraph" w:customStyle="1" w:styleId="ADB09945F69243A0A230DF7B84A3454D">
    <w:name w:val="ADB09945F69243A0A230DF7B84A3454D"/>
  </w:style>
  <w:style w:type="paragraph" w:customStyle="1" w:styleId="AA95B095A8F84838AA042DE39A6235E1">
    <w:name w:val="AA95B095A8F84838AA042DE39A6235E1"/>
  </w:style>
  <w:style w:type="paragraph" w:customStyle="1" w:styleId="DE22D0667A1B4D6C91232ABECF557848">
    <w:name w:val="DE22D0667A1B4D6C91232ABECF557848"/>
  </w:style>
  <w:style w:type="paragraph" w:customStyle="1" w:styleId="D078C05D652D41729089787CC0E8DEB0">
    <w:name w:val="D078C05D652D41729089787CC0E8DEB0"/>
  </w:style>
  <w:style w:type="paragraph" w:customStyle="1" w:styleId="59BE36C8F3E9439C832E202FDD951641">
    <w:name w:val="59BE36C8F3E9439C832E202FDD951641"/>
  </w:style>
  <w:style w:type="paragraph" w:customStyle="1" w:styleId="E162AB167BC14966AE37394801F84629">
    <w:name w:val="E162AB167BC14966AE37394801F84629"/>
  </w:style>
  <w:style w:type="paragraph" w:customStyle="1" w:styleId="52A4DF879039401495456242E71044DA">
    <w:name w:val="52A4DF879039401495456242E71044DA"/>
  </w:style>
  <w:style w:type="paragraph" w:customStyle="1" w:styleId="49389EC71449467E90B746039541A8CD">
    <w:name w:val="49389EC71449467E90B746039541A8CD"/>
  </w:style>
  <w:style w:type="paragraph" w:customStyle="1" w:styleId="C18AA6576C72435FBF9675199D707CAB">
    <w:name w:val="C18AA6576C72435FBF9675199D707CAB"/>
  </w:style>
  <w:style w:type="paragraph" w:customStyle="1" w:styleId="3969DD71CB9A41E8A6D0F0473894A116">
    <w:name w:val="3969DD71CB9A41E8A6D0F0473894A116"/>
  </w:style>
  <w:style w:type="paragraph" w:customStyle="1" w:styleId="063E4E067A944ADABBC5DF791D7E706C">
    <w:name w:val="063E4E067A944ADABBC5DF791D7E706C"/>
  </w:style>
  <w:style w:type="paragraph" w:customStyle="1" w:styleId="7D9396C7E91C4797B271265C8A493AC7">
    <w:name w:val="7D9396C7E91C4797B271265C8A493AC7"/>
  </w:style>
  <w:style w:type="paragraph" w:customStyle="1" w:styleId="BB1147B12A0F43FE9AB12EA67ECA2B86">
    <w:name w:val="BB1147B12A0F43FE9AB12EA67ECA2B86"/>
  </w:style>
  <w:style w:type="paragraph" w:customStyle="1" w:styleId="76222736D8AC427B8FD8634AA8BF5C71">
    <w:name w:val="76222736D8AC427B8FD8634AA8BF5C71"/>
  </w:style>
  <w:style w:type="paragraph" w:customStyle="1" w:styleId="C280219827494C518964397ADC5F0AD2">
    <w:name w:val="C280219827494C518964397ADC5F0AD2"/>
    <w:rsid w:val="00D673A4"/>
  </w:style>
  <w:style w:type="paragraph" w:customStyle="1" w:styleId="8E4DC560990B4153AA07EE051B578888">
    <w:name w:val="8E4DC560990B4153AA07EE051B578888"/>
    <w:rsid w:val="00D673A4"/>
  </w:style>
  <w:style w:type="paragraph" w:customStyle="1" w:styleId="0B047363B67F4449925BC9202F23E54F">
    <w:name w:val="0B047363B67F4449925BC9202F23E54F"/>
    <w:rsid w:val="00D673A4"/>
  </w:style>
  <w:style w:type="paragraph" w:customStyle="1" w:styleId="475D657188CA41A4BC883A98BD86FAFA">
    <w:name w:val="475D657188CA41A4BC883A98BD86FAFA"/>
    <w:rsid w:val="00D673A4"/>
  </w:style>
  <w:style w:type="paragraph" w:customStyle="1" w:styleId="C059269C1C9D471D8CE67C0933B9726B">
    <w:name w:val="C059269C1C9D471D8CE67C0933B9726B"/>
    <w:rsid w:val="00D673A4"/>
  </w:style>
  <w:style w:type="paragraph" w:customStyle="1" w:styleId="9D15A089681D40A6AD81B23CD616B6E0">
    <w:name w:val="9D15A089681D40A6AD81B23CD616B6E0"/>
    <w:rsid w:val="00F40CA6"/>
  </w:style>
  <w:style w:type="paragraph" w:customStyle="1" w:styleId="9CAA7080FC5D4B0F9C207CD32C77F87C">
    <w:name w:val="9CAA7080FC5D4B0F9C207CD32C77F87C"/>
    <w:rsid w:val="00F40CA6"/>
  </w:style>
  <w:style w:type="paragraph" w:customStyle="1" w:styleId="86B536DE209D4C7B9025ECA05240B9F1">
    <w:name w:val="86B536DE209D4C7B9025ECA05240B9F1"/>
    <w:rsid w:val="00F40CA6"/>
  </w:style>
  <w:style w:type="paragraph" w:customStyle="1" w:styleId="980EC485E1C242228CB2902DEDC9329B">
    <w:name w:val="980EC485E1C242228CB2902DEDC9329B"/>
    <w:rsid w:val="00F40CA6"/>
  </w:style>
  <w:style w:type="paragraph" w:customStyle="1" w:styleId="35D8CD8FEE48400CB3AD396FFFCCEF19">
    <w:name w:val="35D8CD8FEE48400CB3AD396FFFCCEF19"/>
    <w:rsid w:val="00F40CA6"/>
  </w:style>
  <w:style w:type="paragraph" w:customStyle="1" w:styleId="B9CDBF9CC66D496FB6776E7151F7A071">
    <w:name w:val="B9CDBF9CC66D496FB6776E7151F7A071"/>
    <w:rsid w:val="00F40CA6"/>
  </w:style>
  <w:style w:type="paragraph" w:customStyle="1" w:styleId="322EAD9B704441D2B99FBA6D67973608">
    <w:name w:val="322EAD9B704441D2B99FBA6D67973608"/>
    <w:rsid w:val="00F40CA6"/>
  </w:style>
  <w:style w:type="paragraph" w:customStyle="1" w:styleId="014F83F817B348B686C2454ED4900D22">
    <w:name w:val="014F83F817B348B686C2454ED4900D22"/>
    <w:rsid w:val="00F40CA6"/>
  </w:style>
  <w:style w:type="paragraph" w:customStyle="1" w:styleId="F6EA18EFAA8942B498B7B0ED5280EFB6">
    <w:name w:val="F6EA18EFAA8942B498B7B0ED5280EFB6"/>
    <w:rsid w:val="00F40CA6"/>
  </w:style>
  <w:style w:type="paragraph" w:customStyle="1" w:styleId="81D66E63DEEB4EDD81FF13FCA0888B48">
    <w:name w:val="81D66E63DEEB4EDD81FF13FCA0888B48"/>
    <w:rsid w:val="00F40CA6"/>
  </w:style>
  <w:style w:type="paragraph" w:customStyle="1" w:styleId="EED79D28BB054799A8BDB1A4488BFD22">
    <w:name w:val="EED79D28BB054799A8BDB1A4488BFD22"/>
    <w:rsid w:val="00F40CA6"/>
  </w:style>
  <w:style w:type="paragraph" w:customStyle="1" w:styleId="31319766CE7F45A182C43472B9669291">
    <w:name w:val="31319766CE7F45A182C43472B9669291"/>
    <w:rsid w:val="00F40CA6"/>
  </w:style>
  <w:style w:type="paragraph" w:customStyle="1" w:styleId="5CC69F1A9C5F45F99E775E283A0B1E24">
    <w:name w:val="5CC69F1A9C5F45F99E775E283A0B1E24"/>
    <w:rsid w:val="00F40CA6"/>
  </w:style>
  <w:style w:type="paragraph" w:customStyle="1" w:styleId="5CBFF3A0708A4701ACD6F22D8AC18040">
    <w:name w:val="5CBFF3A0708A4701ACD6F22D8AC18040"/>
    <w:rsid w:val="00F40CA6"/>
  </w:style>
  <w:style w:type="paragraph" w:customStyle="1" w:styleId="355AE782E6C64D6482080FB85A73A176">
    <w:name w:val="355AE782E6C64D6482080FB85A73A176"/>
    <w:rsid w:val="00A81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Maqsood Mir</dc:creator>
  <cp:keywords/>
  <dc:description/>
  <cp:lastModifiedBy>ZUBAIR FAZAL</cp:lastModifiedBy>
  <cp:revision>3</cp:revision>
  <dcterms:created xsi:type="dcterms:W3CDTF">2021-08-03T08:56:00Z</dcterms:created>
  <dcterms:modified xsi:type="dcterms:W3CDTF">2021-08-03T08:57:00Z</dcterms:modified>
  <cp:category/>
</cp:coreProperties>
</file>